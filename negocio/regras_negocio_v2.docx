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61521" w14:textId="488A2995" w:rsidR="001D62DB" w:rsidRDefault="00775E5E">
      <w:pPr>
        <w:pStyle w:val="Ttulo"/>
        <w:jc w:val="right"/>
        <w:rPr>
          <w:lang w:val="pt-BR"/>
        </w:rPr>
      </w:pPr>
      <w:r>
        <w:rPr>
          <w:lang w:val="pt-BR"/>
        </w:rPr>
        <w:t>MY GY</w:t>
      </w:r>
      <w:r w:rsidR="00B077ED">
        <w:rPr>
          <w:lang w:val="pt-BR"/>
        </w:rPr>
        <w:t>M</w:t>
      </w:r>
    </w:p>
    <w:p w14:paraId="5D5A3A5B" w14:textId="77777777" w:rsidR="00775E5E" w:rsidRPr="00775E5E" w:rsidRDefault="00775E5E" w:rsidP="00775E5E">
      <w:pPr>
        <w:rPr>
          <w:lang w:val="pt-BR"/>
        </w:rPr>
      </w:pPr>
    </w:p>
    <w:p w14:paraId="34A59584" w14:textId="77777777" w:rsidR="001D62DB" w:rsidRDefault="009036D2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9A675F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4F65AC9D" w14:textId="77777777" w:rsidR="001D62DB" w:rsidRDefault="001D62DB">
      <w:pPr>
        <w:pStyle w:val="Ttulo"/>
        <w:jc w:val="right"/>
        <w:rPr>
          <w:lang w:val="pt-BR"/>
        </w:rPr>
      </w:pPr>
    </w:p>
    <w:p w14:paraId="0A9BDDB4" w14:textId="04EA6676" w:rsidR="001D62DB" w:rsidRDefault="009036D2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EA6AFA">
        <w:rPr>
          <w:sz w:val="28"/>
          <w:szCs w:val="28"/>
          <w:lang w:val="pt-BR"/>
        </w:rPr>
        <w:t>2</w:t>
      </w:r>
      <w:r>
        <w:rPr>
          <w:sz w:val="28"/>
          <w:szCs w:val="28"/>
          <w:lang w:val="pt-BR"/>
        </w:rPr>
        <w:t>.0</w:t>
      </w:r>
    </w:p>
    <w:p w14:paraId="1894EDA1" w14:textId="77777777" w:rsidR="001D62DB" w:rsidRDefault="001D62DB">
      <w:pPr>
        <w:pStyle w:val="Ttulo"/>
        <w:rPr>
          <w:sz w:val="28"/>
          <w:szCs w:val="28"/>
          <w:lang w:val="pt-BR"/>
        </w:rPr>
      </w:pPr>
    </w:p>
    <w:p w14:paraId="246CE58C" w14:textId="77777777" w:rsidR="001D62DB" w:rsidRDefault="001D62DB">
      <w:pPr>
        <w:rPr>
          <w:lang w:val="pt-BR"/>
        </w:rPr>
      </w:pPr>
    </w:p>
    <w:p w14:paraId="4280D05A" w14:textId="77777777" w:rsidR="001D62DB" w:rsidRDefault="001D62DB">
      <w:pPr>
        <w:rPr>
          <w:lang w:val="pt-BR"/>
        </w:rPr>
        <w:sectPr w:rsidR="001D62DB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62C5E748" w14:textId="06B0EE0F" w:rsidR="001D62DB" w:rsidRDefault="009036D2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p w14:paraId="4CA97AFB" w14:textId="77777777" w:rsidR="00405628" w:rsidRPr="00405628" w:rsidRDefault="00405628" w:rsidP="00405628">
      <w:pPr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D62DB" w14:paraId="72015AB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6A626" w14:textId="77777777" w:rsidR="001D62DB" w:rsidRDefault="009036D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0D658" w14:textId="77777777" w:rsidR="001D62DB" w:rsidRDefault="009036D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BE64D" w14:textId="77777777" w:rsidR="001D62DB" w:rsidRDefault="009036D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F0D63" w14:textId="77777777" w:rsidR="001D62DB" w:rsidRDefault="009036D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1D62DB" w14:paraId="5724C1B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210D2" w14:textId="672E600E" w:rsidR="001D62DB" w:rsidRDefault="00DD27E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03</w:t>
            </w:r>
            <w:r w:rsidR="009036D2">
              <w:rPr>
                <w:lang w:val="pt-BR"/>
              </w:rPr>
              <w:t>/</w:t>
            </w:r>
            <w:r>
              <w:rPr>
                <w:lang w:val="pt-BR"/>
              </w:rPr>
              <w:t>06</w:t>
            </w:r>
            <w:r w:rsidR="009036D2">
              <w:rPr>
                <w:lang w:val="pt-BR"/>
              </w:rPr>
              <w:t>/</w:t>
            </w:r>
            <w:r>
              <w:rPr>
                <w:lang w:val="pt-BR"/>
              </w:rPr>
              <w:t>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C2953" w14:textId="0A07066D" w:rsidR="001D62DB" w:rsidRDefault="00DD27E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9036D2">
              <w:rPr>
                <w:lang w:val="pt-BR"/>
              </w:rPr>
              <w:t>.</w:t>
            </w:r>
            <w:r>
              <w:rPr>
                <w:lang w:val="pt-BR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A113F" w14:textId="064910F9" w:rsidR="001D62DB" w:rsidRDefault="00EA6AF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Preenchendo regras de negócio iniciais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46B4A" w14:textId="274E2DDB" w:rsidR="001D62DB" w:rsidRDefault="00DD27E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Nicolas Sommerfeld Novaes</w:t>
            </w:r>
          </w:p>
        </w:tc>
      </w:tr>
      <w:tr w:rsidR="001D62DB" w14:paraId="590A1FA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83610" w14:textId="7A2870CF" w:rsidR="001D62DB" w:rsidRDefault="00EA6AF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16/06/2021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EE092" w14:textId="129ED320" w:rsidR="001D62DB" w:rsidRDefault="00EA6AF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A3C4C" w14:textId="38A4B2EF" w:rsidR="001D62DB" w:rsidRDefault="00EA6AF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Preenchendo os tópicos restantes e finalizando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801CE" w14:textId="4272F4B7" w:rsidR="001D62DB" w:rsidRDefault="00EA6AF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Gabriel Camargo dos Anjos</w:t>
            </w:r>
          </w:p>
        </w:tc>
      </w:tr>
      <w:tr w:rsidR="001D62DB" w14:paraId="55E0A88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CAE51" w14:textId="77777777" w:rsidR="001D62DB" w:rsidRDefault="001D62D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84E2B" w14:textId="77777777" w:rsidR="001D62DB" w:rsidRDefault="001D62D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B7B19" w14:textId="77777777" w:rsidR="001D62DB" w:rsidRDefault="001D62D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E3FC2" w14:textId="77777777" w:rsidR="001D62DB" w:rsidRDefault="001D62DB">
            <w:pPr>
              <w:pStyle w:val="Tabletext"/>
              <w:rPr>
                <w:lang w:val="pt-BR"/>
              </w:rPr>
            </w:pPr>
          </w:p>
        </w:tc>
      </w:tr>
      <w:tr w:rsidR="001D62DB" w14:paraId="71DDFD7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D2B17" w14:textId="77777777" w:rsidR="001D62DB" w:rsidRDefault="001D62D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ADD1B" w14:textId="77777777" w:rsidR="001D62DB" w:rsidRDefault="001D62D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14727" w14:textId="77777777" w:rsidR="001D62DB" w:rsidRDefault="001D62D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35DAF" w14:textId="77777777" w:rsidR="001D62DB" w:rsidRDefault="001D62DB">
            <w:pPr>
              <w:pStyle w:val="Tabletext"/>
              <w:rPr>
                <w:lang w:val="pt-BR"/>
              </w:rPr>
            </w:pPr>
          </w:p>
        </w:tc>
      </w:tr>
    </w:tbl>
    <w:p w14:paraId="6C514725" w14:textId="77777777" w:rsidR="001D62DB" w:rsidRDefault="001D62DB">
      <w:pPr>
        <w:rPr>
          <w:lang w:val="pt-BR"/>
        </w:rPr>
      </w:pPr>
    </w:p>
    <w:p w14:paraId="052347F6" w14:textId="77777777" w:rsidR="001D62DB" w:rsidRDefault="009036D2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358C6309" w14:textId="77777777" w:rsidR="001D62DB" w:rsidRDefault="009036D2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C032B9" w14:textId="77777777" w:rsidR="001D62DB" w:rsidRDefault="009036D2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66D6F9" w14:textId="77777777" w:rsidR="001D62DB" w:rsidRDefault="009036D2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51DA4A" w14:textId="77777777" w:rsidR="001D62DB" w:rsidRDefault="009036D2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2FF576" w14:textId="77777777" w:rsidR="001D62DB" w:rsidRDefault="009036D2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E8B2FD" w14:textId="77777777" w:rsidR="001D62DB" w:rsidRDefault="009036D2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278F50" w14:textId="5E3C2B4A" w:rsidR="001D62DB" w:rsidRDefault="009036D2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 w:rsidR="00C07BDD">
        <w:rPr>
          <w:noProof/>
          <w:snapToGrid/>
          <w:sz w:val="24"/>
          <w:szCs w:val="24"/>
        </w:rPr>
        <w:tab/>
      </w:r>
      <w:r w:rsidR="00C72B31" w:rsidRPr="00C72B31">
        <w:rPr>
          <w:noProof/>
          <w:lang w:val="pt-BR"/>
        </w:rPr>
        <w:t>RN001 – Ao acessar o aplicativo pela primeira vez é necessário se cadastrar</w:t>
      </w:r>
      <w:r>
        <w:rPr>
          <w:noProof/>
        </w:rPr>
        <w:tab/>
      </w:r>
      <w:r w:rsidR="00C07BDD">
        <w:rPr>
          <w:noProof/>
        </w:rPr>
        <w:t xml:space="preserve">  </w:t>
      </w:r>
      <w:r>
        <w:rPr>
          <w:noProof/>
        </w:rPr>
        <w:fldChar w:fldCharType="begin"/>
      </w:r>
      <w:r>
        <w:rPr>
          <w:noProof/>
        </w:rPr>
        <w:instrText xml:space="preserve"> PAGEREF _Toc18206543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F5BD80" w14:textId="1BB8D28C" w:rsidR="00C72B31" w:rsidRDefault="009036D2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>2.2</w:t>
      </w:r>
      <w:r w:rsidR="00C07BDD">
        <w:rPr>
          <w:noProof/>
          <w:snapToGrid/>
          <w:sz w:val="24"/>
          <w:szCs w:val="24"/>
        </w:rPr>
        <w:tab/>
      </w:r>
      <w:r w:rsidR="00C72B31" w:rsidRPr="00C72B31">
        <w:rPr>
          <w:noProof/>
          <w:snapToGrid/>
        </w:rPr>
        <w:t>RN002 – O usuário deve ser maior de idade para utilizar o aplicativo</w:t>
      </w:r>
      <w:r w:rsidR="00C07BDD">
        <w:rPr>
          <w:noProof/>
          <w:snapToGrid/>
        </w:rPr>
        <w:tab/>
        <w:t>4</w:t>
      </w:r>
    </w:p>
    <w:p w14:paraId="38B1F68F" w14:textId="01FA8360" w:rsidR="001D62DB" w:rsidRDefault="00C72B31">
      <w:pPr>
        <w:pStyle w:val="Sumrio2"/>
        <w:tabs>
          <w:tab w:val="left" w:pos="1000"/>
        </w:tabs>
        <w:rPr>
          <w:noProof/>
        </w:rPr>
      </w:pPr>
      <w:r>
        <w:rPr>
          <w:noProof/>
        </w:rPr>
        <w:t xml:space="preserve">2.3     </w:t>
      </w:r>
      <w:r w:rsidR="00C07BDD">
        <w:rPr>
          <w:noProof/>
        </w:rPr>
        <w:tab/>
      </w:r>
      <w:r w:rsidR="00C07BDD" w:rsidRPr="00C07BDD">
        <w:rPr>
          <w:noProof/>
        </w:rPr>
        <w:t>RN003 - O usuário só poderá reservar um horário de treino caso o horário escolhido</w:t>
      </w:r>
      <w:r w:rsidR="00206EB9">
        <w:rPr>
          <w:noProof/>
        </w:rPr>
        <w:t xml:space="preserve"> </w:t>
      </w:r>
      <w:r w:rsidR="00C07BDD" w:rsidRPr="00C07BDD">
        <w:rPr>
          <w:noProof/>
        </w:rPr>
        <w:t xml:space="preserve">esteja </w:t>
      </w:r>
      <w:r w:rsidR="00FB3BD4">
        <w:rPr>
          <w:noProof/>
        </w:rPr>
        <w:t xml:space="preserve">  </w:t>
      </w:r>
      <w:r w:rsidR="00C07BDD" w:rsidRPr="00C07BDD">
        <w:rPr>
          <w:noProof/>
        </w:rPr>
        <w:t>disponível</w:t>
      </w:r>
      <w:r w:rsidR="00C07BDD">
        <w:rPr>
          <w:noProof/>
        </w:rPr>
        <w:tab/>
        <w:t>4</w:t>
      </w:r>
    </w:p>
    <w:p w14:paraId="68E6E7A3" w14:textId="115167EA" w:rsidR="00C07BDD" w:rsidRDefault="00C07BDD" w:rsidP="00C07BDD">
      <w:pPr>
        <w:ind w:firstLine="432"/>
      </w:pPr>
      <w:r>
        <w:t xml:space="preserve">2.4      </w:t>
      </w:r>
      <w:r w:rsidRPr="00C07BDD">
        <w:t>RN004 - O usuário deve permitir</w:t>
      </w:r>
      <w:r>
        <w:t xml:space="preserve"> </w:t>
      </w:r>
      <w:r w:rsidRPr="00C07BDD">
        <w:t>o</w:t>
      </w:r>
      <w:r>
        <w:t xml:space="preserve"> </w:t>
      </w:r>
      <w:r w:rsidRPr="00C07BDD">
        <w:t>uso da localização do celular sempre que o aplicativo for acessado</w:t>
      </w:r>
      <w:r>
        <w:t xml:space="preserve">  5</w:t>
      </w:r>
    </w:p>
    <w:p w14:paraId="7B0C34E0" w14:textId="1E557069" w:rsidR="00206EB9" w:rsidRDefault="00206EB9" w:rsidP="00C07BDD">
      <w:pPr>
        <w:ind w:firstLine="432"/>
      </w:pPr>
    </w:p>
    <w:p w14:paraId="4EC62983" w14:textId="2333575D" w:rsidR="00206EB9" w:rsidRDefault="00206EB9" w:rsidP="00C07BDD">
      <w:pPr>
        <w:ind w:firstLine="432"/>
      </w:pPr>
    </w:p>
    <w:p w14:paraId="03AB5D49" w14:textId="77777777" w:rsidR="00206EB9" w:rsidRPr="00C07BDD" w:rsidRDefault="00206EB9" w:rsidP="00C07BDD">
      <w:pPr>
        <w:ind w:firstLine="432"/>
      </w:pPr>
    </w:p>
    <w:p w14:paraId="653A78A8" w14:textId="4F3809BD" w:rsidR="001D62DB" w:rsidRDefault="001D62DB" w:rsidP="00C72B31">
      <w:pPr>
        <w:pStyle w:val="Sumrio3"/>
        <w:tabs>
          <w:tab w:val="left" w:pos="1600"/>
        </w:tabs>
        <w:ind w:left="0"/>
        <w:rPr>
          <w:noProof/>
          <w:snapToGrid/>
          <w:sz w:val="24"/>
          <w:szCs w:val="24"/>
        </w:rPr>
      </w:pPr>
    </w:p>
    <w:p w14:paraId="33DA89B4" w14:textId="61E18366" w:rsidR="00C72B31" w:rsidRDefault="00C72B31" w:rsidP="00C72B31"/>
    <w:p w14:paraId="237AC50F" w14:textId="77777777" w:rsidR="00C72B31" w:rsidRPr="00C72B31" w:rsidRDefault="00C72B31" w:rsidP="00C72B31"/>
    <w:p w14:paraId="0F33ACE3" w14:textId="77777777" w:rsidR="001D62DB" w:rsidRDefault="009036D2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9A675F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4C7C2A80" w14:textId="742C6073" w:rsidR="001D62DB" w:rsidRDefault="009036D2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18206537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657D0978" w14:textId="560268D6" w:rsidR="00FF24A6" w:rsidRPr="00FF24A6" w:rsidRDefault="00BB5AD4" w:rsidP="00FF24A6">
      <w:pPr>
        <w:ind w:left="720"/>
        <w:rPr>
          <w:lang w:val="pt-BR"/>
        </w:rPr>
      </w:pPr>
      <w:r>
        <w:rPr>
          <w:lang w:val="pt-BR"/>
        </w:rPr>
        <w:t>Este documento de Regra de Negócios visa refletir a política interna</w:t>
      </w:r>
      <w:r w:rsidR="00866290">
        <w:rPr>
          <w:lang w:val="pt-BR"/>
        </w:rPr>
        <w:t xml:space="preserve"> do sistema e o conjunto de normas que o aplicativo deve contemplar para que o objetivo do cliente final seja alcançado.</w:t>
      </w:r>
    </w:p>
    <w:p w14:paraId="0B728738" w14:textId="77251F0D" w:rsidR="00EA6AFA" w:rsidRPr="00EA6AFA" w:rsidRDefault="009036D2" w:rsidP="00EA6AFA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18206538"/>
      <w:r>
        <w:rPr>
          <w:lang w:val="pt-BR"/>
        </w:rPr>
        <w:t>Finalidade</w:t>
      </w:r>
      <w:bookmarkEnd w:id="3"/>
      <w:bookmarkEnd w:id="4"/>
      <w:bookmarkEnd w:id="5"/>
    </w:p>
    <w:p w14:paraId="59C7C214" w14:textId="1356A004" w:rsidR="00EA6AFA" w:rsidRPr="00EA6AFA" w:rsidRDefault="00EA6AFA" w:rsidP="00EA6AFA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documento tem como finalidade apresentar as regras de negócio do aplicativo </w:t>
      </w:r>
      <w:r w:rsidRPr="00EA6AFA">
        <w:rPr>
          <w:b/>
          <w:bCs/>
          <w:lang w:val="pt-BR"/>
        </w:rPr>
        <w:t>My Gym</w:t>
      </w:r>
      <w:r>
        <w:rPr>
          <w:lang w:val="pt-BR"/>
        </w:rPr>
        <w:t xml:space="preserve"> de agendamento de horários em academias.</w:t>
      </w:r>
    </w:p>
    <w:p w14:paraId="5616ACF5" w14:textId="77777777" w:rsidR="001D62DB" w:rsidRDefault="009036D2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18206539"/>
      <w:r>
        <w:rPr>
          <w:lang w:val="pt-BR"/>
        </w:rPr>
        <w:t>Escopo</w:t>
      </w:r>
      <w:bookmarkEnd w:id="6"/>
      <w:bookmarkEnd w:id="7"/>
      <w:bookmarkEnd w:id="8"/>
    </w:p>
    <w:p w14:paraId="1A3E6E89" w14:textId="416E19F6" w:rsidR="00764923" w:rsidRPr="00764923" w:rsidRDefault="00764923" w:rsidP="00F3484C">
      <w:pPr>
        <w:pStyle w:val="Corpodetexto"/>
        <w:jc w:val="both"/>
        <w:rPr>
          <w:lang w:val="pt-BR"/>
        </w:rPr>
      </w:pPr>
      <w:r>
        <w:rPr>
          <w:lang w:val="pt-BR"/>
        </w:rPr>
        <w:t>Toda a utilização do usuário no aplicativo é feita em cima de regras</w:t>
      </w:r>
      <w:r w:rsidR="00FE51FA">
        <w:rPr>
          <w:lang w:val="pt-BR"/>
        </w:rPr>
        <w:t xml:space="preserve"> de negócio</w:t>
      </w:r>
      <w:r>
        <w:rPr>
          <w:lang w:val="pt-BR"/>
        </w:rPr>
        <w:t xml:space="preserve"> e requisitos</w:t>
      </w:r>
      <w:r w:rsidR="00FE51FA">
        <w:rPr>
          <w:lang w:val="pt-BR"/>
        </w:rPr>
        <w:t xml:space="preserve"> funcionais/não funcionais</w:t>
      </w:r>
      <w:r>
        <w:rPr>
          <w:lang w:val="pt-BR"/>
        </w:rPr>
        <w:t xml:space="preserve">. Para que o </w:t>
      </w:r>
      <w:r w:rsidR="00FE51FA">
        <w:rPr>
          <w:lang w:val="pt-BR"/>
        </w:rPr>
        <w:t xml:space="preserve">aplicativo consiga ser fiel </w:t>
      </w:r>
      <w:r w:rsidR="00296BAE">
        <w:rPr>
          <w:lang w:val="pt-BR"/>
        </w:rPr>
        <w:t>ao usuário e para que todas as funcionalidades estejam em processo é necessário que as regras de negócio sejam aplicadas</w:t>
      </w:r>
      <w:r w:rsidR="00F3484C">
        <w:rPr>
          <w:lang w:val="pt-BR"/>
        </w:rPr>
        <w:t xml:space="preserve"> e seguidas durante o uso do usuário.</w:t>
      </w:r>
    </w:p>
    <w:p w14:paraId="02265753" w14:textId="32D058ED" w:rsidR="001D62DB" w:rsidRDefault="009036D2">
      <w:pPr>
        <w:pStyle w:val="Ttulo2"/>
        <w:rPr>
          <w:lang w:val="pt-BR"/>
        </w:rPr>
      </w:pPr>
      <w:bookmarkStart w:id="9" w:name="_Toc456600921"/>
      <w:bookmarkStart w:id="10" w:name="_Toc456598590"/>
      <w:bookmarkStart w:id="11" w:name="_Toc18206540"/>
      <w:r>
        <w:rPr>
          <w:lang w:val="pt-BR"/>
        </w:rPr>
        <w:t>Referências</w:t>
      </w:r>
      <w:bookmarkEnd w:id="9"/>
      <w:bookmarkEnd w:id="10"/>
      <w:bookmarkEnd w:id="11"/>
    </w:p>
    <w:p w14:paraId="7DF051F6" w14:textId="77777777" w:rsidR="0024758D" w:rsidRPr="0024758D" w:rsidRDefault="0024758D" w:rsidP="0024758D">
      <w:pPr>
        <w:ind w:left="720"/>
        <w:rPr>
          <w:lang w:val="pt-BR"/>
        </w:rPr>
      </w:pPr>
    </w:p>
    <w:p w14:paraId="140AAC78" w14:textId="77777777" w:rsidR="001D62DB" w:rsidRDefault="009036D2">
      <w:pPr>
        <w:pStyle w:val="Ttulo2"/>
        <w:rPr>
          <w:lang w:val="pt-BR"/>
        </w:rPr>
      </w:pPr>
      <w:bookmarkStart w:id="12" w:name="_Toc456600922"/>
      <w:bookmarkStart w:id="13" w:name="_Toc456598591"/>
      <w:bookmarkStart w:id="14" w:name="_Toc18206541"/>
      <w:r>
        <w:rPr>
          <w:lang w:val="pt-BR"/>
        </w:rPr>
        <w:t>Visão Geral</w:t>
      </w:r>
      <w:bookmarkEnd w:id="12"/>
      <w:bookmarkEnd w:id="13"/>
      <w:bookmarkEnd w:id="14"/>
    </w:p>
    <w:p w14:paraId="23ED4666" w14:textId="11069742" w:rsidR="00FE51FA" w:rsidRPr="00FE51FA" w:rsidRDefault="00296BAE" w:rsidP="00F3484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Neste </w:t>
      </w:r>
      <w:r w:rsidR="00FE51FA">
        <w:rPr>
          <w:lang w:val="pt-BR"/>
        </w:rPr>
        <w:t>documento de regras de negócio</w:t>
      </w:r>
      <w:r>
        <w:rPr>
          <w:lang w:val="pt-BR"/>
        </w:rPr>
        <w:t xml:space="preserve"> estão todas as regras necessárias </w:t>
      </w:r>
      <w:r w:rsidR="00F3484C">
        <w:rPr>
          <w:lang w:val="pt-BR"/>
        </w:rPr>
        <w:t>para o</w:t>
      </w:r>
      <w:r>
        <w:rPr>
          <w:lang w:val="pt-BR"/>
        </w:rPr>
        <w:t xml:space="preserve"> funcionamento do aplicativo My Gym. Na seção 2.0 de definições é possível encontrar todas as regras resumidas. A partir da seção 2.1 as regras de negócio apresentadas na seção anterior são explicadas especificamente.</w:t>
      </w:r>
    </w:p>
    <w:p w14:paraId="77270534" w14:textId="3B9D9310" w:rsidR="001D62DB" w:rsidRDefault="009036D2">
      <w:pPr>
        <w:pStyle w:val="Ttulo1"/>
        <w:ind w:left="1080" w:hanging="360"/>
        <w:rPr>
          <w:sz w:val="20"/>
          <w:szCs w:val="20"/>
          <w:lang w:val="pt-BR"/>
        </w:rPr>
      </w:pPr>
      <w:bookmarkStart w:id="15" w:name="_Toc18206542"/>
      <w:r>
        <w:rPr>
          <w:sz w:val="20"/>
          <w:szCs w:val="20"/>
          <w:lang w:val="pt-BR"/>
        </w:rPr>
        <w:t>Definições</w:t>
      </w:r>
      <w:bookmarkEnd w:id="15"/>
    </w:p>
    <w:p w14:paraId="271FA11C" w14:textId="03746FEA" w:rsidR="00EA6AFA" w:rsidRDefault="00EA6AFA" w:rsidP="00EA6AFA">
      <w:pPr>
        <w:rPr>
          <w:lang w:val="pt-BR"/>
        </w:rPr>
      </w:pPr>
    </w:p>
    <w:p w14:paraId="24F61516" w14:textId="6272C709" w:rsidR="00EA6AFA" w:rsidRPr="00EA6AFA" w:rsidRDefault="00EA6AFA" w:rsidP="00EA6AFA">
      <w:pPr>
        <w:pStyle w:val="PargrafodaLista"/>
        <w:numPr>
          <w:ilvl w:val="0"/>
          <w:numId w:val="23"/>
        </w:numPr>
        <w:ind w:left="1134"/>
        <w:rPr>
          <w:lang w:val="pt-BR"/>
        </w:rPr>
      </w:pPr>
      <w:r w:rsidRPr="00EA6AFA">
        <w:rPr>
          <w:lang w:val="pt-BR"/>
        </w:rPr>
        <w:t>RN001 – Ao acessar o aplicativo pela primeira vez é necessário se cadastrar.</w:t>
      </w:r>
    </w:p>
    <w:p w14:paraId="7C01FA3B" w14:textId="77777777" w:rsidR="00EA6AFA" w:rsidRDefault="00EA6AFA" w:rsidP="00EA6AFA">
      <w:pPr>
        <w:ind w:left="1134"/>
        <w:rPr>
          <w:lang w:val="pt-BR"/>
        </w:rPr>
      </w:pPr>
    </w:p>
    <w:p w14:paraId="4370DCD2" w14:textId="684A9303" w:rsidR="00EA6AFA" w:rsidRPr="00EA6AFA" w:rsidRDefault="00EA6AFA" w:rsidP="00EA6AFA">
      <w:pPr>
        <w:pStyle w:val="PargrafodaLista"/>
        <w:numPr>
          <w:ilvl w:val="0"/>
          <w:numId w:val="23"/>
        </w:numPr>
        <w:ind w:left="1134"/>
        <w:rPr>
          <w:lang w:val="pt-BR"/>
        </w:rPr>
      </w:pPr>
      <w:r w:rsidRPr="00EA6AFA">
        <w:rPr>
          <w:lang w:val="pt-BR"/>
        </w:rPr>
        <w:t>RN002 – O usuário deve ser maior de idade para utilizar o aplicativo.</w:t>
      </w:r>
    </w:p>
    <w:p w14:paraId="0A68352B" w14:textId="77777777" w:rsidR="00EA6AFA" w:rsidRDefault="00EA6AFA" w:rsidP="00EA6AFA">
      <w:pPr>
        <w:ind w:left="1134"/>
        <w:rPr>
          <w:lang w:val="pt-BR"/>
        </w:rPr>
      </w:pPr>
    </w:p>
    <w:p w14:paraId="049A89BA" w14:textId="67714E94" w:rsidR="00EA6AFA" w:rsidRPr="00EA6AFA" w:rsidRDefault="00EA6AFA" w:rsidP="00EA6AFA">
      <w:pPr>
        <w:pStyle w:val="PargrafodaLista"/>
        <w:numPr>
          <w:ilvl w:val="0"/>
          <w:numId w:val="23"/>
        </w:numPr>
        <w:ind w:left="1134"/>
        <w:rPr>
          <w:lang w:val="pt-BR"/>
        </w:rPr>
      </w:pPr>
      <w:r w:rsidRPr="00EA6AFA">
        <w:rPr>
          <w:lang w:val="pt-BR"/>
        </w:rPr>
        <w:t>RN003 – O usuário só poderá reservar um horário de treino caso o horário escolhido não esteja</w:t>
      </w:r>
      <w:r>
        <w:rPr>
          <w:lang w:val="pt-BR"/>
        </w:rPr>
        <w:t xml:space="preserve"> </w:t>
      </w:r>
      <w:r w:rsidRPr="00EA6AFA">
        <w:rPr>
          <w:lang w:val="pt-BR"/>
        </w:rPr>
        <w:t>indisponível.</w:t>
      </w:r>
    </w:p>
    <w:p w14:paraId="1706A0E4" w14:textId="51FDB4C8" w:rsidR="00EA6AFA" w:rsidRDefault="00EA6AFA" w:rsidP="00EA6AFA">
      <w:pPr>
        <w:ind w:left="1134"/>
        <w:rPr>
          <w:lang w:val="pt-BR"/>
        </w:rPr>
      </w:pPr>
      <w:r>
        <w:rPr>
          <w:lang w:val="pt-BR"/>
        </w:rPr>
        <w:tab/>
      </w:r>
    </w:p>
    <w:p w14:paraId="75D6A46F" w14:textId="066EC8CA" w:rsidR="00EA6AFA" w:rsidRPr="00EA6AFA" w:rsidRDefault="00EA6AFA" w:rsidP="00EA6AFA">
      <w:pPr>
        <w:pStyle w:val="PargrafodaLista"/>
        <w:numPr>
          <w:ilvl w:val="0"/>
          <w:numId w:val="24"/>
        </w:numPr>
        <w:ind w:left="1134"/>
        <w:rPr>
          <w:lang w:val="pt-BR"/>
        </w:rPr>
      </w:pPr>
      <w:r w:rsidRPr="00EA6AFA">
        <w:rPr>
          <w:lang w:val="pt-BR"/>
        </w:rPr>
        <w:t>RN004 – O usuário deve permitir o uso da localização do celular sempre que o aplicativo for acessado.</w:t>
      </w:r>
    </w:p>
    <w:p w14:paraId="6319A4D4" w14:textId="77777777" w:rsidR="00EA6AFA" w:rsidRPr="00EA6AFA" w:rsidRDefault="00EA6AFA" w:rsidP="00EA6AFA">
      <w:pPr>
        <w:ind w:left="720"/>
        <w:rPr>
          <w:lang w:val="pt-BR"/>
        </w:rPr>
      </w:pPr>
    </w:p>
    <w:p w14:paraId="3B258732" w14:textId="44C58FD7" w:rsidR="00EA6AFA" w:rsidRPr="00EA6AFA" w:rsidRDefault="00EA6AFA" w:rsidP="00EA6AFA">
      <w:pPr>
        <w:pStyle w:val="Ttulo2"/>
        <w:widowControl/>
        <w:rPr>
          <w:lang w:val="pt-BR"/>
        </w:rPr>
      </w:pPr>
      <w:bookmarkStart w:id="16" w:name="_Toc18206543"/>
      <w:r>
        <w:rPr>
          <w:lang w:val="pt-BR"/>
        </w:rPr>
        <w:t xml:space="preserve">RN001 – </w:t>
      </w:r>
      <w:bookmarkEnd w:id="16"/>
      <w:r>
        <w:rPr>
          <w:lang w:val="pt-BR"/>
        </w:rPr>
        <w:t>Ao acessar o aplicativo pela primeira vez é necessário se cadastrar</w:t>
      </w:r>
    </w:p>
    <w:p w14:paraId="5283A77A" w14:textId="389FB945" w:rsidR="00EA6AFA" w:rsidRPr="00EA6AFA" w:rsidRDefault="00EA6AFA" w:rsidP="00EA6AFA">
      <w:pPr>
        <w:pStyle w:val="Corpodetexto"/>
        <w:jc w:val="both"/>
        <w:rPr>
          <w:lang w:val="pt-BR"/>
        </w:rPr>
      </w:pPr>
      <w:r>
        <w:rPr>
          <w:lang w:val="pt-BR"/>
        </w:rPr>
        <w:t>Ao baixar o aplicativo e entrar pela primeira vez uma tela de cadastro aparecerá para ser preenchida pelo usuário, ela deverá ser preenchida com as informações do usuário do aplicativo para que sejam registradas e utilizadas posteriormente em agendamentos de horários de treino.</w:t>
      </w:r>
    </w:p>
    <w:p w14:paraId="19CA2ECE" w14:textId="0D6427A3" w:rsidR="00AB2B24" w:rsidRDefault="00EA6AFA" w:rsidP="00AB2B24">
      <w:pPr>
        <w:pStyle w:val="Ttulo2"/>
        <w:widowControl/>
        <w:rPr>
          <w:lang w:val="pt-BR"/>
        </w:rPr>
      </w:pPr>
      <w:bookmarkStart w:id="17" w:name="_Toc18206544"/>
      <w:r>
        <w:rPr>
          <w:lang w:val="pt-BR"/>
        </w:rPr>
        <w:t xml:space="preserve">RN002 – </w:t>
      </w:r>
      <w:r w:rsidR="00AB2B24">
        <w:rPr>
          <w:lang w:val="pt-BR"/>
        </w:rPr>
        <w:t>O usuário deve ser maior de idade para utilizar o aplicativo</w:t>
      </w:r>
    </w:p>
    <w:p w14:paraId="332BA797" w14:textId="25A377A7" w:rsidR="00EA6AFA" w:rsidRDefault="00764923" w:rsidP="00764923">
      <w:pPr>
        <w:ind w:left="720"/>
        <w:jc w:val="both"/>
        <w:rPr>
          <w:lang w:val="pt-BR"/>
        </w:rPr>
      </w:pPr>
      <w:r>
        <w:rPr>
          <w:lang w:val="pt-BR"/>
        </w:rPr>
        <w:t>O usuário deverá ter 18 anos ou mais para utilizar e agendar horários de treino no aplicativo.  Essa regra existe devido as políticas de cadastro frequentes em academias que exigem que menores de idade possam treinar apenas com a ciência e permissão de um responsável.</w:t>
      </w:r>
    </w:p>
    <w:p w14:paraId="3B33B549" w14:textId="77777777" w:rsidR="00EA6AFA" w:rsidRPr="00EA6AFA" w:rsidRDefault="00EA6AFA" w:rsidP="00EA6AFA">
      <w:pPr>
        <w:rPr>
          <w:lang w:val="pt-BR"/>
        </w:rPr>
      </w:pPr>
    </w:p>
    <w:p w14:paraId="3493212B" w14:textId="2D81A0E2" w:rsidR="00EA6AFA" w:rsidRPr="00EA6AFA" w:rsidRDefault="00764923" w:rsidP="00EA6AFA">
      <w:pPr>
        <w:pStyle w:val="Ttulo2"/>
        <w:widowControl/>
        <w:rPr>
          <w:lang w:val="pt-BR"/>
        </w:rPr>
      </w:pPr>
      <w:r>
        <w:rPr>
          <w:lang w:val="pt-BR"/>
        </w:rPr>
        <w:t xml:space="preserve">RN003 - </w:t>
      </w:r>
      <w:r w:rsidR="00AB2B24">
        <w:rPr>
          <w:lang w:val="pt-BR"/>
        </w:rPr>
        <w:t>O usuário</w:t>
      </w:r>
      <w:r w:rsidR="007C3FDE">
        <w:rPr>
          <w:lang w:val="pt-BR"/>
        </w:rPr>
        <w:t xml:space="preserve"> só </w:t>
      </w:r>
      <w:r>
        <w:rPr>
          <w:lang w:val="pt-BR"/>
        </w:rPr>
        <w:t>poderá</w:t>
      </w:r>
      <w:r w:rsidR="007C3FDE">
        <w:rPr>
          <w:lang w:val="pt-BR"/>
        </w:rPr>
        <w:t xml:space="preserve"> </w:t>
      </w:r>
      <w:r>
        <w:rPr>
          <w:lang w:val="pt-BR"/>
        </w:rPr>
        <w:t xml:space="preserve">reservar um horário </w:t>
      </w:r>
      <w:r w:rsidR="007C3FDE">
        <w:rPr>
          <w:lang w:val="pt-BR"/>
        </w:rPr>
        <w:t>de treino caso o horário</w:t>
      </w:r>
      <w:r>
        <w:rPr>
          <w:lang w:val="pt-BR"/>
        </w:rPr>
        <w:t xml:space="preserve"> escolhido não</w:t>
      </w:r>
      <w:r w:rsidR="007C3FDE">
        <w:rPr>
          <w:lang w:val="pt-BR"/>
        </w:rPr>
        <w:t xml:space="preserve"> disponível</w:t>
      </w:r>
      <w:bookmarkEnd w:id="17"/>
    </w:p>
    <w:p w14:paraId="517B6730" w14:textId="0733AD4A" w:rsidR="00EA6AFA" w:rsidRDefault="00EA6AFA" w:rsidP="00EA6AFA">
      <w:pPr>
        <w:pStyle w:val="Corpodetexto"/>
        <w:rPr>
          <w:lang w:val="pt-BR"/>
        </w:rPr>
      </w:pPr>
      <w:r>
        <w:rPr>
          <w:lang w:val="pt-BR"/>
        </w:rPr>
        <w:t>O usuário não poderá escolher horários de treino que estejam lotados ou indisponíveis para agendar seu treinamento.</w:t>
      </w:r>
    </w:p>
    <w:p w14:paraId="648BAE4C" w14:textId="5DAA7F36" w:rsidR="00764923" w:rsidRDefault="00764923" w:rsidP="00EA6AFA">
      <w:pPr>
        <w:pStyle w:val="Corpodetexto"/>
        <w:rPr>
          <w:lang w:val="pt-BR"/>
        </w:rPr>
      </w:pPr>
    </w:p>
    <w:p w14:paraId="70DF2024" w14:textId="63A2B223" w:rsidR="00764923" w:rsidRDefault="00764923" w:rsidP="00EA6AFA">
      <w:pPr>
        <w:pStyle w:val="Ttulo2"/>
        <w:widowControl/>
        <w:rPr>
          <w:lang w:val="pt-BR"/>
        </w:rPr>
      </w:pPr>
      <w:r w:rsidRPr="00764923">
        <w:rPr>
          <w:lang w:val="pt-BR"/>
        </w:rPr>
        <w:t xml:space="preserve">RN004 - O usuário </w:t>
      </w:r>
      <w:r>
        <w:rPr>
          <w:lang w:val="pt-BR"/>
        </w:rPr>
        <w:t>deve permitir o uso da localização do celular sempre que o aplicativo for acessado</w:t>
      </w:r>
    </w:p>
    <w:p w14:paraId="4957D8A8" w14:textId="4B298AF1" w:rsidR="00367B60" w:rsidRDefault="00367B60" w:rsidP="00367B60">
      <w:pPr>
        <w:ind w:left="720"/>
        <w:jc w:val="both"/>
        <w:rPr>
          <w:lang w:val="pt-BR"/>
        </w:rPr>
      </w:pPr>
      <w:r>
        <w:rPr>
          <w:lang w:val="pt-BR"/>
        </w:rPr>
        <w:t>O aplicativo exige que o usuário permita o uso da localização do celular para que seja possível rastrear academias próximas em um raio de 5 quilômetros. Quando o aplicativo for acessado o usuário terá as opções de permitir ativar a localização podendo ser “apenas dessa vez” ou “definitivamente”. Caso a opção selecionada for “apenas dessa vez” a tela de permissão sempre aparecerá quando o usuário entrar no aplicativo.</w:t>
      </w:r>
    </w:p>
    <w:p w14:paraId="45947513" w14:textId="77777777" w:rsidR="00367B60" w:rsidRDefault="00367B60" w:rsidP="00367B60">
      <w:pPr>
        <w:ind w:firstLine="720"/>
        <w:rPr>
          <w:lang w:val="pt-BR"/>
        </w:rPr>
      </w:pPr>
    </w:p>
    <w:sectPr w:rsidR="00367B60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B8C13" w14:textId="77777777" w:rsidR="001703EC" w:rsidRDefault="001703EC">
      <w:pPr>
        <w:spacing w:line="240" w:lineRule="auto"/>
      </w:pPr>
      <w:r>
        <w:separator/>
      </w:r>
    </w:p>
  </w:endnote>
  <w:endnote w:type="continuationSeparator" w:id="0">
    <w:p w14:paraId="639E12A8" w14:textId="77777777" w:rsidR="001703EC" w:rsidRDefault="001703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D62DB" w14:paraId="7A32323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DA8E9F" w14:textId="77777777" w:rsidR="001D62DB" w:rsidRDefault="009036D2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9E3E81" w14:textId="6920370A" w:rsidR="001D62DB" w:rsidRDefault="009036D2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proofErr w:type="spellStart"/>
          <w:r w:rsidR="009C3192">
            <w:rPr>
              <w:b/>
              <w:bCs/>
            </w:rPr>
            <w:t>Faculdade</w:t>
          </w:r>
          <w:proofErr w:type="spellEnd"/>
          <w:r w:rsidR="009C3192">
            <w:rPr>
              <w:b/>
              <w:bCs/>
            </w:rPr>
            <w:t xml:space="preserve"> de </w:t>
          </w:r>
          <w:proofErr w:type="spellStart"/>
          <w:r w:rsidR="009C3192">
            <w:rPr>
              <w:b/>
              <w:bCs/>
            </w:rPr>
            <w:t>Tecnologia</w:t>
          </w:r>
          <w:proofErr w:type="spellEnd"/>
          <w:r w:rsidR="009C3192">
            <w:rPr>
              <w:b/>
              <w:bCs/>
            </w:rPr>
            <w:t xml:space="preserve"> de Mogi das Cruzes,</w:t>
          </w:r>
          <w:r>
            <w:fldChar w:fldCharType="end"/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077ED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D0C56A" w14:textId="77777777" w:rsidR="001D62DB" w:rsidRDefault="009036D2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72BD8FD1" w14:textId="77777777" w:rsidR="001D62DB" w:rsidRDefault="001D62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DBBFE" w14:textId="77777777" w:rsidR="001703EC" w:rsidRDefault="001703EC">
      <w:pPr>
        <w:spacing w:line="240" w:lineRule="auto"/>
      </w:pPr>
      <w:r>
        <w:separator/>
      </w:r>
    </w:p>
  </w:footnote>
  <w:footnote w:type="continuationSeparator" w:id="0">
    <w:p w14:paraId="31B80CA8" w14:textId="77777777" w:rsidR="001703EC" w:rsidRDefault="001703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8CA48" w14:textId="77777777" w:rsidR="001D62DB" w:rsidRDefault="001D62DB">
    <w:pPr>
      <w:rPr>
        <w:sz w:val="24"/>
        <w:szCs w:val="24"/>
      </w:rPr>
    </w:pPr>
  </w:p>
  <w:p w14:paraId="2B54E541" w14:textId="77777777" w:rsidR="001D62DB" w:rsidRDefault="001D62DB">
    <w:pPr>
      <w:pBdr>
        <w:top w:val="single" w:sz="6" w:space="1" w:color="auto"/>
      </w:pBdr>
      <w:rPr>
        <w:sz w:val="24"/>
        <w:szCs w:val="24"/>
      </w:rPr>
    </w:pPr>
  </w:p>
  <w:p w14:paraId="72EBB1D2" w14:textId="607923A0" w:rsidR="001D62DB" w:rsidRDefault="00775E5E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FACULDADE DE TECNOLOGIA DE MOGI DAS CRUZES</w:t>
    </w:r>
  </w:p>
  <w:p w14:paraId="5711C2DE" w14:textId="77777777" w:rsidR="001D62DB" w:rsidRDefault="001D62DB">
    <w:pPr>
      <w:pBdr>
        <w:bottom w:val="single" w:sz="6" w:space="1" w:color="auto"/>
      </w:pBdr>
      <w:jc w:val="right"/>
      <w:rPr>
        <w:sz w:val="24"/>
        <w:szCs w:val="24"/>
      </w:rPr>
    </w:pPr>
  </w:p>
  <w:p w14:paraId="5F6DA8F8" w14:textId="77777777" w:rsidR="001D62DB" w:rsidRDefault="001D62D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D62DB" w14:paraId="59812CE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73B8FF7" w14:textId="067C2551" w:rsidR="001D62DB" w:rsidRDefault="00F3484C">
          <w:r>
            <w:t xml:space="preserve">My </w:t>
          </w:r>
          <w:proofErr w:type="gramStart"/>
          <w:r>
            <w:t>Gym</w:t>
          </w:r>
          <w:proofErr w:type="gram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30ECAA7" w14:textId="033D8A83" w:rsidR="001D62DB" w:rsidRDefault="009036D2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</w:t>
          </w:r>
          <w:r w:rsidR="00EA6AFA">
            <w:t>2</w:t>
          </w:r>
          <w:r>
            <w:t>.0</w:t>
          </w:r>
        </w:p>
      </w:tc>
    </w:tr>
    <w:tr w:rsidR="001D62DB" w14:paraId="44F4DDBE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BA56C25" w14:textId="77777777" w:rsidR="001D62DB" w:rsidRDefault="009036D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9A675F">
            <w:t>Regras</w:t>
          </w:r>
          <w:proofErr w:type="spellEnd"/>
          <w:r w:rsidR="009A675F">
            <w:t xml:space="preserve"> de </w:t>
          </w:r>
          <w:proofErr w:type="spellStart"/>
          <w:r w:rsidR="009A675F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4329E6F" w14:textId="0125B8C5" w:rsidR="001D62DB" w:rsidRDefault="009036D2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EA6AFA">
            <w:rPr>
              <w:lang w:val="pt-BR"/>
            </w:rPr>
            <w:t>16</w:t>
          </w:r>
          <w:r>
            <w:rPr>
              <w:lang w:val="pt-BR"/>
            </w:rPr>
            <w:t>/</w:t>
          </w:r>
          <w:r w:rsidR="00EA6AFA">
            <w:rPr>
              <w:lang w:val="pt-BR"/>
            </w:rPr>
            <w:t>06/2021</w:t>
          </w:r>
        </w:p>
      </w:tc>
    </w:tr>
    <w:tr w:rsidR="001D62DB" w14:paraId="6A2EBA4D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0EB9E90" w14:textId="6B43BD55" w:rsidR="001D62DB" w:rsidRDefault="00F3484C">
          <w:r>
            <w:rPr>
              <w:lang w:val="pt-BR"/>
            </w:rPr>
            <w:t>Documento de Regra de Negócios</w:t>
          </w:r>
        </w:p>
      </w:tc>
    </w:tr>
  </w:tbl>
  <w:p w14:paraId="1DADFA76" w14:textId="77777777" w:rsidR="001D62DB" w:rsidRDefault="001D62D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9D4356D"/>
    <w:multiLevelType w:val="hybridMultilevel"/>
    <w:tmpl w:val="5C20B5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A283088"/>
    <w:multiLevelType w:val="multilevel"/>
    <w:tmpl w:val="0E94BC0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D004922"/>
    <w:multiLevelType w:val="hybridMultilevel"/>
    <w:tmpl w:val="DE4826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20"/>
  </w:num>
  <w:num w:numId="23">
    <w:abstractNumId w:val="15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5F"/>
    <w:rsid w:val="001703EC"/>
    <w:rsid w:val="001D62DB"/>
    <w:rsid w:val="00206EB9"/>
    <w:rsid w:val="0024758D"/>
    <w:rsid w:val="00296BAE"/>
    <w:rsid w:val="00367B60"/>
    <w:rsid w:val="00372F25"/>
    <w:rsid w:val="003B05F1"/>
    <w:rsid w:val="00405628"/>
    <w:rsid w:val="00480C5B"/>
    <w:rsid w:val="006E10BF"/>
    <w:rsid w:val="00764923"/>
    <w:rsid w:val="00775E5E"/>
    <w:rsid w:val="007C3FDE"/>
    <w:rsid w:val="00866290"/>
    <w:rsid w:val="009036D2"/>
    <w:rsid w:val="009A0B48"/>
    <w:rsid w:val="009A675F"/>
    <w:rsid w:val="009C3192"/>
    <w:rsid w:val="00AB2B24"/>
    <w:rsid w:val="00B077ED"/>
    <w:rsid w:val="00BB5AD4"/>
    <w:rsid w:val="00C07BDD"/>
    <w:rsid w:val="00C72B31"/>
    <w:rsid w:val="00DD27EB"/>
    <w:rsid w:val="00EA6AFA"/>
    <w:rsid w:val="00EF78B8"/>
    <w:rsid w:val="00F3484C"/>
    <w:rsid w:val="00FB3BD4"/>
    <w:rsid w:val="00FE51FA"/>
    <w:rsid w:val="00F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E79A08"/>
  <w15:chartTrackingRefBased/>
  <w15:docId w15:val="{F6E35313-A7EC-4993-B093-F5A0559F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PargrafodaLista">
    <w:name w:val="List Paragraph"/>
    <w:basedOn w:val="Normal"/>
    <w:uiPriority w:val="34"/>
    <w:qFormat/>
    <w:rsid w:val="00EA6AF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764923"/>
    <w:rPr>
      <w:rFonts w:ascii="Arial" w:hAnsi="Arial"/>
      <w:b/>
      <w:bCs/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vae\Downloads\modelo-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modelo-regras_negocio.dot</Template>
  <TotalTime>164</TotalTime>
  <Pages>1</Pages>
  <Words>605</Words>
  <Characters>3269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Nicolas Sommerfeld</dc:creator>
  <cp:keywords/>
  <dc:description/>
  <cp:lastModifiedBy>Nicolas Sommerfeld</cp:lastModifiedBy>
  <cp:revision>14</cp:revision>
  <cp:lastPrinted>2001-09-13T12:41:00Z</cp:lastPrinted>
  <dcterms:created xsi:type="dcterms:W3CDTF">2021-06-03T20:42:00Z</dcterms:created>
  <dcterms:modified xsi:type="dcterms:W3CDTF">2021-06-18T15:59:00Z</dcterms:modified>
</cp:coreProperties>
</file>