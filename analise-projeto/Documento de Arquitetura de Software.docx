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925C" w14:textId="7CB08F6D" w:rsidR="00000000" w:rsidRDefault="009451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C22E79">
        <w:rPr>
          <w:lang w:val="pt-BR"/>
        </w:rPr>
        <w:t>MY GYM</w:t>
      </w:r>
      <w:r>
        <w:rPr>
          <w:lang w:val="pt-BR"/>
        </w:rPr>
        <w:fldChar w:fldCharType="end"/>
      </w:r>
    </w:p>
    <w:p w14:paraId="581CB7AD" w14:textId="77777777" w:rsidR="00000000" w:rsidRDefault="009451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22E79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60BF432F" w14:textId="77777777" w:rsidR="00000000" w:rsidRDefault="0094516E">
      <w:pPr>
        <w:pStyle w:val="Ttulo"/>
        <w:jc w:val="right"/>
        <w:rPr>
          <w:lang w:val="pt-BR"/>
        </w:rPr>
      </w:pPr>
    </w:p>
    <w:p w14:paraId="24814C06" w14:textId="40E10F6E" w:rsidR="00000000" w:rsidRDefault="0094516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0F4E55E1" w14:textId="77777777" w:rsidR="00000000" w:rsidRDefault="0094516E">
      <w:pPr>
        <w:pStyle w:val="InfoBlue"/>
        <w:rPr>
          <w:lang w:val="pt-BR"/>
        </w:rPr>
      </w:pPr>
    </w:p>
    <w:p w14:paraId="4B414818" w14:textId="77777777" w:rsidR="00000000" w:rsidRDefault="0094516E">
      <w:pPr>
        <w:pStyle w:val="InfoBlue"/>
        <w:rPr>
          <w:lang w:val="pt-BR"/>
        </w:rPr>
      </w:pPr>
    </w:p>
    <w:p w14:paraId="01EE7587" w14:textId="77777777" w:rsidR="00000000" w:rsidRDefault="0094516E">
      <w:pPr>
        <w:pStyle w:val="Ttulo"/>
        <w:rPr>
          <w:sz w:val="28"/>
          <w:szCs w:val="28"/>
          <w:lang w:val="pt-BR"/>
        </w:rPr>
      </w:pPr>
    </w:p>
    <w:p w14:paraId="341F634E" w14:textId="77777777" w:rsidR="00000000" w:rsidRDefault="0094516E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3318812" w14:textId="77777777" w:rsidR="00000000" w:rsidRDefault="0094516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E48C93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F821" w14:textId="77777777" w:rsidR="00000000" w:rsidRDefault="0094516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B871" w14:textId="77777777" w:rsidR="00000000" w:rsidRDefault="0094516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4B892" w14:textId="77777777" w:rsidR="00000000" w:rsidRDefault="0094516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73B6" w14:textId="77777777" w:rsidR="00000000" w:rsidRDefault="0094516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4965EFF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BEA04" w14:textId="110FF58C" w:rsidR="00000000" w:rsidRDefault="00C22E7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8DA5" w14:textId="416AB860" w:rsidR="00000000" w:rsidRDefault="00C22E7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94516E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C5E4" w14:textId="2C11A359" w:rsidR="00000000" w:rsidRDefault="00C22E7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de todos os tópicos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7239" w14:textId="20954516" w:rsidR="00000000" w:rsidRDefault="00C22E7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Nicolas Sommerfeld Novaes</w:t>
            </w:r>
          </w:p>
        </w:tc>
      </w:tr>
      <w:tr w:rsidR="00000000" w14:paraId="259B8CE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A8DA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19009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F5EC4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37991" w14:textId="77777777" w:rsidR="00000000" w:rsidRDefault="0094516E">
            <w:pPr>
              <w:pStyle w:val="Tabletext"/>
              <w:rPr>
                <w:lang w:val="pt-BR"/>
              </w:rPr>
            </w:pPr>
          </w:p>
        </w:tc>
      </w:tr>
      <w:tr w:rsidR="00000000" w14:paraId="1D08F70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8B8CE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9698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C244E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98B11" w14:textId="77777777" w:rsidR="00000000" w:rsidRDefault="0094516E">
            <w:pPr>
              <w:pStyle w:val="Tabletext"/>
              <w:rPr>
                <w:lang w:val="pt-BR"/>
              </w:rPr>
            </w:pPr>
          </w:p>
        </w:tc>
      </w:tr>
      <w:tr w:rsidR="00000000" w14:paraId="41A40D2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7D15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396C7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056A" w14:textId="77777777" w:rsidR="00000000" w:rsidRDefault="0094516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AB65" w14:textId="77777777" w:rsidR="00000000" w:rsidRDefault="0094516E">
            <w:pPr>
              <w:pStyle w:val="Tabletext"/>
              <w:rPr>
                <w:lang w:val="pt-BR"/>
              </w:rPr>
            </w:pPr>
          </w:p>
        </w:tc>
      </w:tr>
    </w:tbl>
    <w:p w14:paraId="4D991AE8" w14:textId="77777777" w:rsidR="00000000" w:rsidRDefault="0094516E">
      <w:pPr>
        <w:rPr>
          <w:lang w:val="pt-BR"/>
        </w:rPr>
      </w:pPr>
    </w:p>
    <w:p w14:paraId="05AA27A7" w14:textId="77777777" w:rsidR="00000000" w:rsidRDefault="0094516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BBFDE53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C0F9E2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F23F4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2FABE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A2038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2CBF9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8022C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01B82F6D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1200091F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66A974C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23B0F75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CCD4F9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130349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B71F583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DE4954F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540AEC6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DA8CF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206F6" w14:textId="77777777" w:rsidR="00000000" w:rsidRDefault="0094516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691C54A" w14:textId="77777777" w:rsidR="00000000" w:rsidRDefault="0094516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14A6B04" w14:textId="77777777" w:rsidR="00000000" w:rsidRDefault="0094516E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F86F10" w14:textId="77777777" w:rsidR="00000000" w:rsidRDefault="0094516E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BC9A755" w14:textId="77777777" w:rsidR="00000000" w:rsidRDefault="0094516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22E79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2253EA5" w14:textId="77777777" w:rsidR="00000000" w:rsidRDefault="0094516E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6D9B08E6" w14:textId="77777777" w:rsidR="00000000" w:rsidRDefault="0094516E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6FB14BC0" w14:textId="77777777" w:rsidR="00000000" w:rsidRDefault="0094516E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FB3E9AD" w14:textId="77777777" w:rsidR="00000000" w:rsidRDefault="0094516E">
      <w:pPr>
        <w:ind w:left="720"/>
        <w:rPr>
          <w:lang w:val="pt-BR"/>
        </w:rPr>
      </w:pPr>
    </w:p>
    <w:p w14:paraId="2BC4E433" w14:textId="77777777" w:rsidR="00000000" w:rsidRDefault="0094516E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6968C096" w14:textId="24AB3DBE" w:rsidR="00795343" w:rsidRDefault="00795343">
      <w:pPr>
        <w:pStyle w:val="InfoBlue"/>
        <w:rPr>
          <w:i w:val="0"/>
          <w:iCs w:val="0"/>
          <w:color w:val="auto"/>
          <w:lang w:val="pt-BR"/>
        </w:rPr>
      </w:pPr>
      <w:bookmarkStart w:id="6" w:name="_Toc456598589"/>
      <w:r>
        <w:rPr>
          <w:i w:val="0"/>
          <w:iCs w:val="0"/>
          <w:color w:val="auto"/>
          <w:lang w:val="pt-BR"/>
        </w:rPr>
        <w:t xml:space="preserve">Este documento é utilizado </w:t>
      </w:r>
      <w:r w:rsidR="00D7657A">
        <w:rPr>
          <w:i w:val="0"/>
          <w:iCs w:val="0"/>
          <w:color w:val="auto"/>
          <w:lang w:val="pt-BR"/>
        </w:rPr>
        <w:t>como referência ao longo do projeto devido a sua importância, já que define as metas e restrições da arquitetura, assim como uma visão geral dos elementos e aspectos do projeto como os casos de uso, lógicas e processos.</w:t>
      </w:r>
    </w:p>
    <w:p w14:paraId="586C66BB" w14:textId="77777777" w:rsidR="00D7657A" w:rsidRPr="00D7657A" w:rsidRDefault="00D7657A" w:rsidP="00D7657A">
      <w:pPr>
        <w:pStyle w:val="Corpodetexto"/>
        <w:rPr>
          <w:lang w:val="pt-BR"/>
        </w:rPr>
      </w:pPr>
    </w:p>
    <w:p w14:paraId="4DAB05AE" w14:textId="460E4C58" w:rsidR="00000000" w:rsidRDefault="0094516E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2D93AD4D" w14:textId="06749C4A" w:rsidR="00EB3DEA" w:rsidRDefault="00EB3DEA" w:rsidP="00EB3DEA">
      <w:pPr>
        <w:rPr>
          <w:lang w:val="pt-BR"/>
        </w:rPr>
      </w:pPr>
    </w:p>
    <w:p w14:paraId="429C78E8" w14:textId="2B17AFC7" w:rsidR="00EB3DEA" w:rsidRDefault="00EB3DEA" w:rsidP="00EB3DEA">
      <w:pPr>
        <w:rPr>
          <w:lang w:val="pt-BR"/>
        </w:rPr>
      </w:pPr>
      <w:r>
        <w:rPr>
          <w:lang w:val="pt-BR"/>
        </w:rPr>
        <w:tab/>
        <w:t xml:space="preserve">-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Gym</w:t>
      </w:r>
      <w:proofErr w:type="spellEnd"/>
      <w:r>
        <w:rPr>
          <w:lang w:val="pt-BR"/>
        </w:rPr>
        <w:t>: Do inglês “Minha academia”, nome do aplicativo desenvolvido ao longo do projeto.</w:t>
      </w:r>
    </w:p>
    <w:p w14:paraId="46BF220F" w14:textId="77777777" w:rsidR="00EB3DEA" w:rsidRPr="00EB3DEA" w:rsidRDefault="00EB3DEA" w:rsidP="00EB3DEA">
      <w:pPr>
        <w:rPr>
          <w:lang w:val="pt-BR"/>
        </w:rPr>
      </w:pPr>
    </w:p>
    <w:p w14:paraId="38B7A621" w14:textId="2D8A7F34" w:rsidR="00000000" w:rsidRDefault="0094516E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353EBAFE" w14:textId="42987897" w:rsidR="00EB3DEA" w:rsidRDefault="00EB3DEA" w:rsidP="00EB3DEA">
      <w:pPr>
        <w:rPr>
          <w:lang w:val="pt-BR"/>
        </w:rPr>
      </w:pPr>
    </w:p>
    <w:p w14:paraId="6E571C48" w14:textId="4B0E153D" w:rsidR="00EB3DEA" w:rsidRDefault="00EB3DEA" w:rsidP="00EB3DEA">
      <w:pPr>
        <w:rPr>
          <w:lang w:val="pt-BR"/>
        </w:rPr>
      </w:pPr>
      <w:r>
        <w:rPr>
          <w:lang w:val="pt-BR"/>
        </w:rPr>
        <w:tab/>
        <w:t>- Documento</w:t>
      </w:r>
      <w:r w:rsidR="00795343">
        <w:rPr>
          <w:lang w:val="pt-BR"/>
        </w:rPr>
        <w:t xml:space="preserve"> de Visão de Negócio</w:t>
      </w:r>
    </w:p>
    <w:p w14:paraId="7651A2E4" w14:textId="2BCAA21F" w:rsidR="00D7657A" w:rsidRDefault="00D7657A" w:rsidP="00EB3DEA">
      <w:pPr>
        <w:rPr>
          <w:lang w:val="pt-BR"/>
        </w:rPr>
      </w:pPr>
      <w:r>
        <w:rPr>
          <w:lang w:val="pt-BR"/>
        </w:rPr>
        <w:tab/>
        <w:t>- Documento de Requisitos de Software</w:t>
      </w:r>
    </w:p>
    <w:p w14:paraId="43B47F96" w14:textId="77777777" w:rsidR="00795343" w:rsidRPr="00EB3DEA" w:rsidRDefault="00795343" w:rsidP="00EB3DEA">
      <w:pPr>
        <w:rPr>
          <w:lang w:val="pt-BR"/>
        </w:rPr>
      </w:pPr>
    </w:p>
    <w:p w14:paraId="0951708D" w14:textId="77777777" w:rsidR="00000000" w:rsidRDefault="0094516E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1BC6513B" w14:textId="02E66BB5" w:rsidR="00D7657A" w:rsidRDefault="00D7657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documento consiste em um tópico de apresentação das metas e restrições da arquitetura, e em seguida lista as visão, que são definições e aspectos gerais de tópicos tratados ao longo da documentação do projeto e, por fim, </w:t>
      </w:r>
      <w:r w:rsidR="001365C1">
        <w:rPr>
          <w:i w:val="0"/>
          <w:iCs w:val="0"/>
          <w:color w:val="auto"/>
          <w:lang w:val="pt-BR"/>
        </w:rPr>
        <w:t>apresenta o desempenho e qualidade do software.</w:t>
      </w:r>
    </w:p>
    <w:p w14:paraId="5CBE9E86" w14:textId="77777777" w:rsidR="001365C1" w:rsidRPr="001365C1" w:rsidRDefault="001365C1" w:rsidP="001365C1">
      <w:pPr>
        <w:pStyle w:val="Corpodetexto"/>
        <w:rPr>
          <w:lang w:val="pt-BR"/>
        </w:rPr>
      </w:pPr>
    </w:p>
    <w:p w14:paraId="7A45F2D2" w14:textId="3756132B" w:rsidR="00000000" w:rsidRDefault="0094516E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7C2A2592" w14:textId="77777777" w:rsidR="003F79BE" w:rsidRPr="003F79BE" w:rsidRDefault="003F79BE" w:rsidP="003F79BE">
      <w:pPr>
        <w:rPr>
          <w:lang w:val="pt-BR"/>
        </w:rPr>
      </w:pPr>
    </w:p>
    <w:p w14:paraId="44E06236" w14:textId="77777777" w:rsidR="00000000" w:rsidRDefault="0094516E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44D30FFD" w14:textId="665BDE44" w:rsidR="00436699" w:rsidRPr="00436699" w:rsidRDefault="00436699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As funções que o software apresenta para o usuário possuem um impacto na segurança, pois apenas certos dados pessoais são requisitados para o usuário, o que aumenta consequentemente o quesito de confiabilidade do sistema, aumenta a confiabilidade, já que o usuário se sente mais “seguro” devido ao baixo nível de informações necessárias. Algumas das estratégias usadas são o uso de frases como “Você </w:t>
      </w:r>
      <w:proofErr w:type="gramStart"/>
      <w:r>
        <w:rPr>
          <w:i w:val="0"/>
          <w:iCs w:val="0"/>
          <w:color w:val="auto"/>
          <w:lang w:val="pt-BR"/>
        </w:rPr>
        <w:t>esta</w:t>
      </w:r>
      <w:proofErr w:type="gramEnd"/>
      <w:r>
        <w:rPr>
          <w:i w:val="0"/>
          <w:iCs w:val="0"/>
          <w:color w:val="auto"/>
          <w:lang w:val="pt-BR"/>
        </w:rPr>
        <w:t xml:space="preserve"> quase terminando” ou “Quase lá” para indicar ao usuário aonde ele se encontra no processo de cadastro e agendamento de forma intuitiva.  </w:t>
      </w:r>
    </w:p>
    <w:p w14:paraId="1136C25C" w14:textId="6D6AC48C" w:rsidR="00436699" w:rsidRDefault="00436699">
      <w:pPr>
        <w:pStyle w:val="InfoBlue"/>
        <w:rPr>
          <w:lang w:val="pt-BR"/>
        </w:rPr>
      </w:pPr>
    </w:p>
    <w:p w14:paraId="340313A4" w14:textId="77F040C8" w:rsidR="00436699" w:rsidRDefault="00436699" w:rsidP="00436699">
      <w:pPr>
        <w:pStyle w:val="Corpodetexto"/>
        <w:rPr>
          <w:lang w:val="pt-BR"/>
        </w:rPr>
      </w:pPr>
    </w:p>
    <w:p w14:paraId="56F2247A" w14:textId="5FD96AA2" w:rsidR="003F79BE" w:rsidRDefault="003F79BE" w:rsidP="00436699">
      <w:pPr>
        <w:pStyle w:val="Corpodetexto"/>
        <w:rPr>
          <w:lang w:val="pt-BR"/>
        </w:rPr>
      </w:pPr>
    </w:p>
    <w:p w14:paraId="32DCBA38" w14:textId="77777777" w:rsidR="003F79BE" w:rsidRPr="00436699" w:rsidRDefault="003F79BE" w:rsidP="00436699">
      <w:pPr>
        <w:pStyle w:val="Corpodetexto"/>
        <w:rPr>
          <w:lang w:val="pt-BR"/>
        </w:rPr>
      </w:pPr>
    </w:p>
    <w:p w14:paraId="6A14E182" w14:textId="77777777" w:rsidR="00000000" w:rsidRDefault="0094516E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4A5ACC53" w14:textId="77777777" w:rsidR="00436699" w:rsidRPr="00436699" w:rsidRDefault="00436699">
      <w:pPr>
        <w:pStyle w:val="InfoBlue"/>
        <w:spacing w:after="0" w:line="240" w:lineRule="auto"/>
        <w:rPr>
          <w:i w:val="0"/>
          <w:iCs w:val="0"/>
          <w:color w:val="auto"/>
          <w:lang w:val="pt-BR"/>
        </w:rPr>
      </w:pPr>
    </w:p>
    <w:p w14:paraId="523591E9" w14:textId="77777777" w:rsidR="00436699" w:rsidRDefault="00436699">
      <w:pPr>
        <w:pStyle w:val="InfoBlue"/>
        <w:spacing w:after="0" w:line="240" w:lineRule="auto"/>
        <w:rPr>
          <w:lang w:val="pt-BR"/>
        </w:rPr>
      </w:pPr>
    </w:p>
    <w:p w14:paraId="3E1C1ECE" w14:textId="185D6698" w:rsidR="00000000" w:rsidRDefault="0094516E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57D691DC" w14:textId="77777777" w:rsidR="00000000" w:rsidRDefault="0094516E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5DA69AA2" w14:textId="77777777" w:rsidR="00000000" w:rsidRDefault="0094516E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5B872067" w14:textId="77777777" w:rsidR="00000000" w:rsidRDefault="0094516E">
      <w:pPr>
        <w:rPr>
          <w:lang w:val="pt-BR"/>
        </w:rPr>
      </w:pPr>
    </w:p>
    <w:p w14:paraId="69F2EA4E" w14:textId="77777777" w:rsidR="00000000" w:rsidRDefault="0094516E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70F76C07" w14:textId="77777777" w:rsidR="003F79BE" w:rsidRPr="003F79BE" w:rsidRDefault="003F79BE">
      <w:pPr>
        <w:pStyle w:val="InfoBlue"/>
        <w:rPr>
          <w:i w:val="0"/>
          <w:iCs w:val="0"/>
          <w:color w:val="auto"/>
          <w:lang w:val="pt-BR"/>
        </w:rPr>
      </w:pPr>
    </w:p>
    <w:p w14:paraId="748D4A68" w14:textId="77777777" w:rsidR="003F79BE" w:rsidRDefault="003F79BE">
      <w:pPr>
        <w:pStyle w:val="InfoBlue"/>
        <w:rPr>
          <w:lang w:val="pt-BR"/>
        </w:rPr>
      </w:pPr>
    </w:p>
    <w:p w14:paraId="271398D7" w14:textId="5EF83EC7" w:rsidR="00000000" w:rsidRDefault="0094516E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5DB362A" w14:textId="77777777" w:rsidR="00000000" w:rsidRDefault="0094516E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t>Visão Geral</w:t>
      </w:r>
      <w:bookmarkEnd w:id="17"/>
    </w:p>
    <w:p w14:paraId="3930084B" w14:textId="77777777" w:rsidR="003F79BE" w:rsidRPr="003F79BE" w:rsidRDefault="003F79BE">
      <w:pPr>
        <w:pStyle w:val="InfoBlue"/>
        <w:rPr>
          <w:i w:val="0"/>
          <w:iCs w:val="0"/>
          <w:color w:val="auto"/>
          <w:lang w:val="pt-BR"/>
        </w:rPr>
      </w:pPr>
    </w:p>
    <w:p w14:paraId="5C2631A9" w14:textId="77777777" w:rsidR="003F79BE" w:rsidRDefault="003F79BE">
      <w:pPr>
        <w:pStyle w:val="InfoBlue"/>
        <w:rPr>
          <w:lang w:val="pt-BR"/>
        </w:rPr>
      </w:pPr>
    </w:p>
    <w:p w14:paraId="35B9BCBB" w14:textId="02BB07C8" w:rsidR="00000000" w:rsidRDefault="0094516E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318A12BF" w14:textId="77777777" w:rsidR="00000000" w:rsidRDefault="0094516E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40D3D58E" w14:textId="77777777" w:rsidR="003F79BE" w:rsidRPr="003F79BE" w:rsidRDefault="003F79BE">
      <w:pPr>
        <w:pStyle w:val="InfoBlue"/>
        <w:rPr>
          <w:i w:val="0"/>
          <w:iCs w:val="0"/>
          <w:color w:val="auto"/>
          <w:lang w:val="pt-BR"/>
        </w:rPr>
      </w:pPr>
    </w:p>
    <w:p w14:paraId="3B8991F4" w14:textId="77777777" w:rsidR="003F79BE" w:rsidRDefault="003F79BE">
      <w:pPr>
        <w:pStyle w:val="InfoBlue"/>
        <w:rPr>
          <w:lang w:val="pt-BR"/>
        </w:rPr>
      </w:pPr>
    </w:p>
    <w:p w14:paraId="18FE07CD" w14:textId="19B478C3" w:rsidR="00000000" w:rsidRDefault="0094516E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647DF1DA" w14:textId="77777777" w:rsidR="00000000" w:rsidRDefault="0094516E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4EB422BE" w14:textId="77777777" w:rsidR="00000000" w:rsidRDefault="0094516E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4EFB8592" w14:textId="77777777" w:rsidR="003F79BE" w:rsidRPr="003F79BE" w:rsidRDefault="003F79BE">
      <w:pPr>
        <w:pStyle w:val="InfoBlue"/>
        <w:rPr>
          <w:i w:val="0"/>
          <w:iCs w:val="0"/>
          <w:color w:val="auto"/>
          <w:lang w:val="pt-BR"/>
        </w:rPr>
      </w:pPr>
    </w:p>
    <w:p w14:paraId="6FA5B819" w14:textId="22401E16" w:rsidR="00000000" w:rsidRDefault="0094516E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10CF08FD" w14:textId="77777777" w:rsidR="003F79BE" w:rsidRPr="003F79BE" w:rsidRDefault="003F79BE" w:rsidP="003F79BE">
      <w:pPr>
        <w:pStyle w:val="Corpodetexto"/>
        <w:rPr>
          <w:lang w:val="pt-BR"/>
        </w:rPr>
      </w:pPr>
    </w:p>
    <w:p w14:paraId="4394988F" w14:textId="77777777" w:rsidR="00000000" w:rsidRDefault="0094516E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lastRenderedPageBreak/>
        <w:t>Visão de Implantação</w:t>
      </w:r>
      <w:bookmarkEnd w:id="20"/>
      <w:r>
        <w:rPr>
          <w:lang w:val="pt-BR"/>
        </w:rPr>
        <w:t xml:space="preserve"> </w:t>
      </w:r>
    </w:p>
    <w:p w14:paraId="53D28211" w14:textId="77777777" w:rsidR="003F79BE" w:rsidRPr="003F79BE" w:rsidRDefault="003F79BE">
      <w:pPr>
        <w:pStyle w:val="InfoBlue"/>
        <w:rPr>
          <w:i w:val="0"/>
          <w:iCs w:val="0"/>
          <w:color w:val="auto"/>
          <w:lang w:val="pt-BR"/>
        </w:rPr>
      </w:pPr>
    </w:p>
    <w:p w14:paraId="36AD7AFE" w14:textId="231410BA" w:rsidR="00000000" w:rsidRDefault="0094516E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</w:t>
      </w:r>
      <w:proofErr w:type="gramStart"/>
      <w:r>
        <w:rPr>
          <w:lang w:val="pt-BR"/>
        </w:rPr>
        <w:t>ponto, etc.</w:t>
      </w:r>
      <w:proofErr w:type="gramEnd"/>
      <w:r>
        <w:rPr>
          <w:lang w:val="pt-BR"/>
        </w:rPr>
        <w:t xml:space="preserve">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38544255" w14:textId="719880F6" w:rsidR="00000000" w:rsidRDefault="0094516E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02986045" w14:textId="4898E7A5" w:rsidR="003F79BE" w:rsidRDefault="003F79BE" w:rsidP="003F79BE">
      <w:pPr>
        <w:rPr>
          <w:lang w:val="pt-BR"/>
        </w:rPr>
      </w:pPr>
      <w:r>
        <w:rPr>
          <w:lang w:val="pt-BR"/>
        </w:rPr>
        <w:tab/>
      </w:r>
    </w:p>
    <w:p w14:paraId="08629272" w14:textId="77777777" w:rsidR="003F79BE" w:rsidRPr="003F79BE" w:rsidRDefault="003F79BE" w:rsidP="003F79BE">
      <w:pPr>
        <w:rPr>
          <w:lang w:val="pt-BR"/>
        </w:rPr>
      </w:pPr>
    </w:p>
    <w:p w14:paraId="13818B7A" w14:textId="77777777" w:rsidR="00000000" w:rsidRDefault="0094516E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6BD07D91" w14:textId="2CFB82AE" w:rsidR="00000000" w:rsidRDefault="0094516E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47D1099A" w14:textId="77777777" w:rsidR="003F79BE" w:rsidRPr="003F79BE" w:rsidRDefault="003F79BE" w:rsidP="003F79BE">
      <w:pPr>
        <w:rPr>
          <w:lang w:val="pt-BR"/>
        </w:rPr>
      </w:pPr>
    </w:p>
    <w:p w14:paraId="386E10FF" w14:textId="77777777" w:rsidR="00000000" w:rsidRDefault="0094516E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</w:t>
      </w:r>
      <w:r>
        <w:rPr>
          <w:lang w:val="pt-BR"/>
        </w:rPr>
        <w:t>cífica e as fronteiras entre as camadas. Inclua um diagrama de componentes que mostre os relacionamentos entre as camadas. ]</w:t>
      </w:r>
    </w:p>
    <w:p w14:paraId="718EE113" w14:textId="396A4238" w:rsidR="00000000" w:rsidRDefault="0094516E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t>Camadas</w:t>
      </w:r>
      <w:bookmarkEnd w:id="23"/>
    </w:p>
    <w:p w14:paraId="3C7B400D" w14:textId="77777777" w:rsidR="003F79BE" w:rsidRPr="003F79BE" w:rsidRDefault="003F79BE" w:rsidP="003F79BE">
      <w:pPr>
        <w:rPr>
          <w:lang w:val="pt-BR"/>
        </w:rPr>
      </w:pPr>
    </w:p>
    <w:p w14:paraId="115D78F6" w14:textId="77777777" w:rsidR="00000000" w:rsidRDefault="0094516E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49F62DF0" w14:textId="77777777" w:rsidR="00000000" w:rsidRDefault="0094516E">
      <w:pPr>
        <w:rPr>
          <w:lang w:val="pt-BR"/>
        </w:rPr>
      </w:pPr>
    </w:p>
    <w:p w14:paraId="4232159B" w14:textId="77777777" w:rsidR="00000000" w:rsidRDefault="0094516E">
      <w:pPr>
        <w:pStyle w:val="Ttulo1"/>
        <w:ind w:left="360" w:hanging="360"/>
        <w:rPr>
          <w:lang w:val="pt-BR"/>
        </w:rPr>
      </w:pPr>
      <w:bookmarkStart w:id="24" w:name="_Toc18206194"/>
      <w:r>
        <w:rPr>
          <w:lang w:val="pt-BR"/>
        </w:rPr>
        <w:t>Tamanho e Desempenho</w:t>
      </w:r>
      <w:bookmarkEnd w:id="24"/>
      <w:r>
        <w:rPr>
          <w:lang w:val="pt-BR"/>
        </w:rPr>
        <w:t xml:space="preserve"> </w:t>
      </w:r>
    </w:p>
    <w:p w14:paraId="78637EEB" w14:textId="5C652D1A" w:rsidR="001365C1" w:rsidRDefault="001365C1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O software possui restrições </w:t>
      </w:r>
      <w:r w:rsidR="00436699">
        <w:rPr>
          <w:i w:val="0"/>
          <w:iCs w:val="0"/>
          <w:color w:val="auto"/>
          <w:lang w:val="pt-BR"/>
        </w:rPr>
        <w:t>específicas para cada aparelho na qual ele é executado, podendo variar o dimensionamento da interface gráfica dependendo do aparelho utilizado e exibir menos ou mais informações simultaneamente dependendo do espaço disponível na tela, o que ajuda no desempenho dos aparelhos moveis.</w:t>
      </w:r>
    </w:p>
    <w:p w14:paraId="3080191C" w14:textId="77777777" w:rsidR="00436699" w:rsidRPr="00436699" w:rsidRDefault="00436699" w:rsidP="00436699">
      <w:pPr>
        <w:pStyle w:val="Corpodetexto"/>
        <w:rPr>
          <w:lang w:val="pt-BR"/>
        </w:rPr>
      </w:pPr>
    </w:p>
    <w:p w14:paraId="72382A9C" w14:textId="77777777" w:rsidR="00000000" w:rsidRDefault="0094516E">
      <w:pPr>
        <w:pStyle w:val="Ttulo1"/>
        <w:ind w:left="360" w:hanging="360"/>
        <w:rPr>
          <w:lang w:val="pt-BR"/>
        </w:rPr>
      </w:pPr>
      <w:bookmarkStart w:id="25" w:name="_Toc18206195"/>
      <w:r>
        <w:rPr>
          <w:lang w:val="pt-BR"/>
        </w:rPr>
        <w:t>Qualidade</w:t>
      </w:r>
      <w:bookmarkEnd w:id="25"/>
      <w:r>
        <w:rPr>
          <w:lang w:val="pt-BR"/>
        </w:rPr>
        <w:t xml:space="preserve"> </w:t>
      </w:r>
    </w:p>
    <w:p w14:paraId="34FF5E97" w14:textId="31501FF6" w:rsidR="00735332" w:rsidRDefault="001365C1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A arquitetura de software contribui em aspectos do sistema como: </w:t>
      </w:r>
    </w:p>
    <w:p w14:paraId="69E6F8DB" w14:textId="5D6E6432" w:rsidR="001365C1" w:rsidRDefault="001365C1" w:rsidP="001365C1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Confiabilidade: Apresenta opções claras e objetivas, assim deixando claro para o usuário o que se deve ou não fazer enquanto se utiliza o sistema, evitando uso desnecessário de tempo e mostrando explicitamente os dados pessoais necessários para se utilizar o sistema.</w:t>
      </w:r>
    </w:p>
    <w:p w14:paraId="6F06AACD" w14:textId="3A5C9302" w:rsidR="001365C1" w:rsidRPr="001365C1" w:rsidRDefault="001365C1" w:rsidP="001365C1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Portabilidade: Com a organização das informações e apresentação das opções é possível fazer </w:t>
      </w:r>
      <w:proofErr w:type="spellStart"/>
      <w:r>
        <w:rPr>
          <w:lang w:val="pt-BR"/>
        </w:rPr>
        <w:t>log-out</w:t>
      </w:r>
      <w:proofErr w:type="spellEnd"/>
      <w:r>
        <w:rPr>
          <w:lang w:val="pt-BR"/>
        </w:rPr>
        <w:t>, desvincular uma conta ou excluir uma conta já existente através do software.</w:t>
      </w:r>
    </w:p>
    <w:p w14:paraId="6FC78FD7" w14:textId="2BEAEECF" w:rsidR="00C22E79" w:rsidRDefault="00C22E79">
      <w:pPr>
        <w:pStyle w:val="InfoBlue"/>
        <w:rPr>
          <w:lang w:val="fr-FR"/>
        </w:rPr>
      </w:pPr>
    </w:p>
    <w:sectPr w:rsidR="00C22E7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976" w14:textId="77777777" w:rsidR="0094516E" w:rsidRDefault="0094516E">
      <w:pPr>
        <w:spacing w:line="240" w:lineRule="auto"/>
      </w:pPr>
      <w:r>
        <w:separator/>
      </w:r>
    </w:p>
  </w:endnote>
  <w:endnote w:type="continuationSeparator" w:id="0">
    <w:p w14:paraId="6333A021" w14:textId="77777777" w:rsidR="0094516E" w:rsidRDefault="00945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0238965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FA8FF5" w14:textId="77777777" w:rsidR="00000000" w:rsidRDefault="0094516E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717C6C" w14:textId="77777777" w:rsidR="00000000" w:rsidRDefault="0094516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22E79">
            <w:t xml:space="preserve">&lt;Nome da </w:t>
          </w:r>
          <w:proofErr w:type="spellStart"/>
          <w:r w:rsidR="00C22E79">
            <w:t>Empresa</w:t>
          </w:r>
          <w:proofErr w:type="spellEnd"/>
          <w:r w:rsidR="00C22E79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2E7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F33F2" w14:textId="77777777" w:rsidR="00000000" w:rsidRDefault="0094516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FED6A9D" w14:textId="77777777" w:rsidR="00000000" w:rsidRDefault="009451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3730" w14:textId="77777777" w:rsidR="0094516E" w:rsidRDefault="0094516E">
      <w:pPr>
        <w:spacing w:line="240" w:lineRule="auto"/>
      </w:pPr>
      <w:r>
        <w:separator/>
      </w:r>
    </w:p>
  </w:footnote>
  <w:footnote w:type="continuationSeparator" w:id="0">
    <w:p w14:paraId="1910898C" w14:textId="77777777" w:rsidR="0094516E" w:rsidRDefault="00945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E2CC" w14:textId="77777777" w:rsidR="00000000" w:rsidRDefault="0094516E">
    <w:pPr>
      <w:rPr>
        <w:sz w:val="24"/>
        <w:szCs w:val="24"/>
      </w:rPr>
    </w:pPr>
  </w:p>
  <w:p w14:paraId="07EB85F4" w14:textId="77777777" w:rsidR="00000000" w:rsidRDefault="0094516E">
    <w:pPr>
      <w:pBdr>
        <w:top w:val="single" w:sz="6" w:space="1" w:color="auto"/>
      </w:pBdr>
      <w:rPr>
        <w:sz w:val="24"/>
        <w:szCs w:val="24"/>
      </w:rPr>
    </w:pPr>
  </w:p>
  <w:p w14:paraId="717E8CF2" w14:textId="79C504AD" w:rsidR="00000000" w:rsidRDefault="00C22E7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FACULDADE DE TECNOLOGIA DE MOGI DAS CRUZES</w:t>
    </w:r>
  </w:p>
  <w:p w14:paraId="1EF21FAB" w14:textId="77777777" w:rsidR="00000000" w:rsidRDefault="0094516E">
    <w:pPr>
      <w:pBdr>
        <w:bottom w:val="single" w:sz="6" w:space="1" w:color="auto"/>
      </w:pBdr>
      <w:jc w:val="right"/>
      <w:rPr>
        <w:sz w:val="24"/>
        <w:szCs w:val="24"/>
      </w:rPr>
    </w:pPr>
  </w:p>
  <w:p w14:paraId="49B5B16C" w14:textId="77777777" w:rsidR="00000000" w:rsidRDefault="009451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19B8FEB6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35D4DC" w14:textId="1BA0B7AF" w:rsidR="00000000" w:rsidRDefault="00C22E79">
          <w:r>
            <w:t xml:space="preserve">My </w:t>
          </w:r>
          <w:proofErr w:type="gramStart"/>
          <w:r>
            <w:t>Gym</w:t>
          </w:r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33DD2F" w14:textId="53D7E771" w:rsidR="00000000" w:rsidRDefault="0094516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>
            <w:t>1.0</w:t>
          </w:r>
        </w:p>
      </w:tc>
    </w:tr>
    <w:tr w:rsidR="00000000" w14:paraId="34BA916E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104D27" w14:textId="03A1996E" w:rsidR="00000000" w:rsidRDefault="0094516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22E79">
            <w:t>Arquitetura</w:t>
          </w:r>
          <w:proofErr w:type="spellEnd"/>
          <w:r w:rsidR="00C22E79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6CC47C" w14:textId="576896E9" w:rsidR="00000000" w:rsidRDefault="0094516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C22E79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22E79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22E79">
            <w:rPr>
              <w:lang w:val="pt-BR"/>
            </w:rPr>
            <w:t>2021</w:t>
          </w:r>
        </w:p>
      </w:tc>
    </w:tr>
    <w:tr w:rsidR="00000000" w14:paraId="1EE6A795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69EE44" w14:textId="2CC547CB" w:rsidR="00000000" w:rsidRDefault="00C22E79">
          <w:r>
            <w:rPr>
              <w:lang w:val="pt-BR"/>
            </w:rPr>
            <w:t xml:space="preserve">Documento de Arquitetura de Software </w:t>
          </w:r>
        </w:p>
      </w:tc>
    </w:tr>
  </w:tbl>
  <w:p w14:paraId="11B7C2CB" w14:textId="77777777" w:rsidR="00000000" w:rsidRDefault="00945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CE5787E"/>
    <w:multiLevelType w:val="hybridMultilevel"/>
    <w:tmpl w:val="AAF4CC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79"/>
    <w:rsid w:val="001365C1"/>
    <w:rsid w:val="003F79BE"/>
    <w:rsid w:val="00436699"/>
    <w:rsid w:val="00735332"/>
    <w:rsid w:val="00795343"/>
    <w:rsid w:val="0094516E"/>
    <w:rsid w:val="00C22E79"/>
    <w:rsid w:val="00D7657A"/>
    <w:rsid w:val="00E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70639"/>
  <w15:chartTrackingRefBased/>
  <w15:docId w15:val="{59411F8D-B856-43B5-A3A8-F4BC004A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vae\Download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modelo-documento-arquitetura-software.dot</Template>
  <TotalTime>249</TotalTime>
  <Pages>6</Pages>
  <Words>1114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Nicolas Sommerfeld</dc:creator>
  <cp:keywords/>
  <dc:description/>
  <cp:lastModifiedBy>Nicolas Sommerfeld</cp:lastModifiedBy>
  <cp:revision>1</cp:revision>
  <dcterms:created xsi:type="dcterms:W3CDTF">2021-06-18T20:12:00Z</dcterms:created>
  <dcterms:modified xsi:type="dcterms:W3CDTF">2021-06-19T00:50:00Z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